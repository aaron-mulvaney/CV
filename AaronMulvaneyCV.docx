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662"/>
        <w:tblW w:w="11340" w:type="dxa"/>
        <w:tblLayout w:type="fixed"/>
        <w:tblLook w:val="04A0" w:firstRow="1" w:lastRow="0" w:firstColumn="1" w:lastColumn="0" w:noHBand="0" w:noVBand="1"/>
        <w:tblDescription w:val="Main host layout table"/>
      </w:tblPr>
      <w:tblGrid>
        <w:gridCol w:w="2973"/>
        <w:gridCol w:w="3123"/>
        <w:gridCol w:w="5244"/>
      </w:tblGrid>
      <w:tr w:rsidR="00E8157D" w14:paraId="36721C2C" w14:textId="77777777" w:rsidTr="00E8157D">
        <w:trPr>
          <w:trHeight w:val="758"/>
        </w:trPr>
        <w:tc>
          <w:tcPr>
            <w:tcW w:w="6096" w:type="dxa"/>
            <w:gridSpan w:val="2"/>
            <w:tcBorders>
              <w:top w:val="nil"/>
              <w:left w:val="nil"/>
              <w:bottom w:val="nil"/>
              <w:right w:val="nil"/>
            </w:tcBorders>
          </w:tcPr>
          <w:p w14:paraId="22F8A1C2" w14:textId="77777777" w:rsidR="00E8157D" w:rsidRPr="004144DC" w:rsidRDefault="00E8157D" w:rsidP="00E8157D">
            <w:pPr>
              <w:jc w:val="center"/>
              <w:rPr>
                <w:rFonts w:asciiTheme="majorHAnsi" w:hAnsiTheme="majorHAnsi"/>
                <w:color w:val="D01818" w:themeColor="accent1" w:themeShade="BF"/>
                <w:sz w:val="60"/>
                <w:szCs w:val="60"/>
              </w:rPr>
            </w:pPr>
            <w:r w:rsidRPr="00F14ACD">
              <w:rPr>
                <w:rFonts w:asciiTheme="majorHAnsi" w:hAnsiTheme="majorHAnsi"/>
                <w:color w:val="D01818" w:themeColor="accent1" w:themeShade="BF"/>
                <w:sz w:val="60"/>
                <w:szCs w:val="60"/>
              </w:rPr>
              <w:t xml:space="preserve">Aaron </w:t>
            </w:r>
            <w:proofErr w:type="spellStart"/>
            <w:r w:rsidRPr="00F14ACD">
              <w:rPr>
                <w:rFonts w:asciiTheme="majorHAnsi" w:hAnsiTheme="majorHAnsi"/>
                <w:color w:val="D01818" w:themeColor="accent1" w:themeShade="BF"/>
                <w:sz w:val="60"/>
                <w:szCs w:val="60"/>
              </w:rPr>
              <w:t>Mulvaney</w:t>
            </w:r>
            <w:proofErr w:type="spellEnd"/>
          </w:p>
        </w:tc>
        <w:tc>
          <w:tcPr>
            <w:tcW w:w="5244" w:type="dxa"/>
            <w:vMerge w:val="restart"/>
            <w:tcBorders>
              <w:top w:val="nil"/>
              <w:left w:val="nil"/>
              <w:bottom w:val="nil"/>
              <w:right w:val="nil"/>
            </w:tcBorders>
          </w:tcPr>
          <w:p w14:paraId="37624A85" w14:textId="77777777" w:rsidR="00E8157D" w:rsidRPr="000824B2" w:rsidRDefault="00E8157D" w:rsidP="00E8157D">
            <w:r w:rsidRPr="000824B2">
              <w:t xml:space="preserve">41 </w:t>
            </w:r>
            <w:proofErr w:type="spellStart"/>
            <w:r w:rsidRPr="000824B2">
              <w:t>Rowlagh</w:t>
            </w:r>
            <w:proofErr w:type="spellEnd"/>
            <w:r w:rsidRPr="000824B2">
              <w:t xml:space="preserve"> Crescent, </w:t>
            </w:r>
            <w:proofErr w:type="spellStart"/>
            <w:r w:rsidRPr="000824B2">
              <w:t>Clondalkin</w:t>
            </w:r>
            <w:proofErr w:type="spellEnd"/>
            <w:r w:rsidRPr="000824B2">
              <w:t>, Dublin</w:t>
            </w:r>
          </w:p>
          <w:p w14:paraId="50D1AF40" w14:textId="77777777" w:rsidR="00E8157D" w:rsidRPr="00CC4DD2" w:rsidRDefault="00312397" w:rsidP="00E8157D">
            <w:pPr>
              <w:rPr>
                <w:color w:val="D01818" w:themeColor="accent1" w:themeShade="BF"/>
              </w:rPr>
            </w:pPr>
            <w:hyperlink r:id="rId9" w:history="1">
              <w:r w:rsidR="00E8157D" w:rsidRPr="00CC4DD2">
                <w:rPr>
                  <w:rStyle w:val="Hyperlink"/>
                  <w:color w:val="D01818" w:themeColor="accent1" w:themeShade="BF"/>
                </w:rPr>
                <w:t>https://www.linkedin.com/in/aaronmulvaney</w:t>
              </w:r>
            </w:hyperlink>
          </w:p>
          <w:p w14:paraId="173D0969" w14:textId="77777777" w:rsidR="00E8157D" w:rsidRPr="00CC4DD2" w:rsidRDefault="00312397" w:rsidP="00E8157D">
            <w:pPr>
              <w:rPr>
                <w:color w:val="D01818" w:themeColor="accent1" w:themeShade="BF"/>
              </w:rPr>
            </w:pPr>
            <w:hyperlink r:id="rId10" w:history="1">
              <w:r w:rsidR="00E8157D" w:rsidRPr="00CC4DD2">
                <w:rPr>
                  <w:rStyle w:val="Hyperlink"/>
                  <w:color w:val="D01818" w:themeColor="accent1" w:themeShade="BF"/>
                </w:rPr>
                <w:t>AaronMulvaney@gmail.com</w:t>
              </w:r>
            </w:hyperlink>
          </w:p>
          <w:p w14:paraId="1B9ECED9" w14:textId="77777777" w:rsidR="00E8157D" w:rsidRDefault="00E8157D" w:rsidP="00E8157D">
            <w:pPr>
              <w:rPr>
                <w:rFonts w:asciiTheme="majorHAnsi" w:hAnsiTheme="majorHAnsi"/>
              </w:rPr>
            </w:pPr>
            <w:r w:rsidRPr="000824B2">
              <w:t>+353 85 824 1413</w:t>
            </w:r>
          </w:p>
        </w:tc>
      </w:tr>
      <w:tr w:rsidR="00E8157D" w14:paraId="1ACF6976" w14:textId="77777777" w:rsidTr="00E8157D">
        <w:trPr>
          <w:trHeight w:val="99"/>
        </w:trPr>
        <w:tc>
          <w:tcPr>
            <w:tcW w:w="2973" w:type="dxa"/>
            <w:tcBorders>
              <w:top w:val="nil"/>
              <w:left w:val="nil"/>
              <w:bottom w:val="nil"/>
              <w:right w:val="single" w:sz="4" w:space="0" w:color="auto"/>
            </w:tcBorders>
          </w:tcPr>
          <w:p w14:paraId="52AF8672" w14:textId="77777777" w:rsidR="00E8157D" w:rsidRDefault="00E8157D" w:rsidP="00E8157D">
            <w:pPr>
              <w:jc w:val="center"/>
              <w:rPr>
                <w:rFonts w:asciiTheme="majorHAnsi" w:hAnsiTheme="majorHAnsi"/>
              </w:rPr>
            </w:pPr>
            <w:r>
              <w:rPr>
                <w:rFonts w:asciiTheme="majorHAnsi" w:hAnsiTheme="majorHAnsi"/>
              </w:rPr>
              <w:t>SOFTWARE DEVELOPER</w:t>
            </w:r>
          </w:p>
        </w:tc>
        <w:tc>
          <w:tcPr>
            <w:tcW w:w="3123" w:type="dxa"/>
            <w:tcBorders>
              <w:top w:val="nil"/>
              <w:left w:val="single" w:sz="4" w:space="0" w:color="auto"/>
              <w:bottom w:val="nil"/>
              <w:right w:val="nil"/>
            </w:tcBorders>
          </w:tcPr>
          <w:p w14:paraId="32C5A1AD" w14:textId="77777777" w:rsidR="00E8157D" w:rsidRDefault="00E8157D" w:rsidP="00E8157D">
            <w:pPr>
              <w:jc w:val="center"/>
              <w:rPr>
                <w:rFonts w:asciiTheme="majorHAnsi" w:hAnsiTheme="majorHAnsi"/>
              </w:rPr>
            </w:pPr>
            <w:r>
              <w:rPr>
                <w:rFonts w:asciiTheme="majorHAnsi" w:hAnsiTheme="majorHAnsi"/>
              </w:rPr>
              <w:t>ASSOCIATE CONSULTANT</w:t>
            </w:r>
          </w:p>
        </w:tc>
        <w:tc>
          <w:tcPr>
            <w:tcW w:w="5244" w:type="dxa"/>
            <w:vMerge/>
            <w:tcBorders>
              <w:top w:val="nil"/>
              <w:left w:val="nil"/>
              <w:bottom w:val="nil"/>
              <w:right w:val="nil"/>
            </w:tcBorders>
          </w:tcPr>
          <w:p w14:paraId="62D830A7" w14:textId="77777777" w:rsidR="00E8157D" w:rsidRDefault="00E8157D" w:rsidP="00E8157D">
            <w:pPr>
              <w:jc w:val="center"/>
              <w:rPr>
                <w:rFonts w:asciiTheme="majorHAnsi" w:hAnsiTheme="majorHAnsi"/>
              </w:rPr>
            </w:pPr>
          </w:p>
        </w:tc>
      </w:tr>
    </w:tbl>
    <w:p w14:paraId="2CFC8155" w14:textId="42D52BB7" w:rsidR="0002219F" w:rsidRPr="0002219F" w:rsidRDefault="0002219F" w:rsidP="004144DC">
      <w:pPr>
        <w:rPr>
          <w:rFonts w:asciiTheme="majorHAnsi" w:hAnsiTheme="majorHAnsi"/>
        </w:rPr>
      </w:pPr>
    </w:p>
    <w:tbl>
      <w:tblPr>
        <w:tblpPr w:leftFromText="180" w:rightFromText="180" w:vertAnchor="page" w:horzAnchor="margin" w:tblpXSpec="center" w:tblpY="1546"/>
        <w:tblW w:w="5228" w:type="pct"/>
        <w:tblLayout w:type="fixed"/>
        <w:tblCellMar>
          <w:left w:w="0" w:type="dxa"/>
          <w:right w:w="0" w:type="dxa"/>
        </w:tblCellMar>
        <w:tblLook w:val="04A0" w:firstRow="1" w:lastRow="0" w:firstColumn="1" w:lastColumn="0" w:noHBand="0" w:noVBand="1"/>
        <w:tblDescription w:val="Main host layout table"/>
      </w:tblPr>
      <w:tblGrid>
        <w:gridCol w:w="3261"/>
        <w:gridCol w:w="7730"/>
      </w:tblGrid>
      <w:tr w:rsidR="00EE6945" w:rsidRPr="00906BEE" w14:paraId="30BDF79C" w14:textId="77777777" w:rsidTr="001E33D7">
        <w:trPr>
          <w:trHeight w:val="11076"/>
        </w:trPr>
        <w:tc>
          <w:tcPr>
            <w:tcW w:w="3261" w:type="dxa"/>
            <w:tcMar>
              <w:top w:w="504" w:type="dxa"/>
              <w:right w:w="720" w:type="dxa"/>
            </w:tcMar>
          </w:tcPr>
          <w:p w14:paraId="0BDE93DC" w14:textId="2F7B2AEB" w:rsidR="00EE6945" w:rsidRPr="00906BEE" w:rsidRDefault="00312397" w:rsidP="00EE6945">
            <w:pPr>
              <w:pStyle w:val="Heading3"/>
              <w:spacing w:before="0" w:line="240" w:lineRule="auto"/>
            </w:pPr>
            <w:sdt>
              <w:sdtPr>
                <w:alias w:val="Skills:"/>
                <w:tag w:val="Skills:"/>
                <w:id w:val="1490835561"/>
                <w:placeholder>
                  <w:docPart w:val="1CF0DCB12BFB4E81AAA301F97BEBA3A6"/>
                </w:placeholder>
                <w:temporary/>
                <w:showingPlcHdr/>
                <w15:appearance w15:val="hidden"/>
              </w:sdtPr>
              <w:sdtEndPr/>
              <w:sdtContent>
                <w:r w:rsidR="00EE6945" w:rsidRPr="00906BEE">
                  <w:t>Skills</w:t>
                </w:r>
              </w:sdtContent>
            </w:sdt>
          </w:p>
          <w:p w14:paraId="74DB1D42" w14:textId="3F95339F" w:rsidR="00EE6945" w:rsidRPr="00CA1E45" w:rsidRDefault="00CA1E45" w:rsidP="00AD265B">
            <w:pPr>
              <w:spacing w:line="360" w:lineRule="auto"/>
              <w:ind w:right="-300"/>
              <w:rPr>
                <w:rFonts w:asciiTheme="majorHAnsi" w:hAnsiTheme="majorHAnsi"/>
              </w:rPr>
            </w:pPr>
            <w:r w:rsidRPr="00CA1E45">
              <w:rPr>
                <w:rFonts w:asciiTheme="majorHAnsi" w:hAnsiTheme="majorHAnsi"/>
              </w:rPr>
              <w:t>PROFESSIONAL STATEMENT</w:t>
            </w:r>
          </w:p>
          <w:p w14:paraId="2E635C00" w14:textId="1085C57F" w:rsidR="00CA1E45" w:rsidRDefault="00D41E2E" w:rsidP="00D41E2E">
            <w:pPr>
              <w:spacing w:line="240" w:lineRule="auto"/>
              <w:ind w:right="-249"/>
            </w:pPr>
            <w:r>
              <w:t>Detail oriented and highly adaptable professional with experience developing, testing and deploying software.</w:t>
            </w:r>
          </w:p>
          <w:p w14:paraId="76F6463E" w14:textId="77777777" w:rsidR="00D41E2E" w:rsidRPr="00D41E2E" w:rsidRDefault="00D41E2E" w:rsidP="00D41E2E">
            <w:pPr>
              <w:spacing w:line="240" w:lineRule="auto"/>
              <w:ind w:right="-249"/>
            </w:pPr>
          </w:p>
          <w:p w14:paraId="094ECC5E" w14:textId="3537E800" w:rsidR="00CA1E45" w:rsidRDefault="00CA1E45" w:rsidP="00957D41">
            <w:pPr>
              <w:spacing w:line="240" w:lineRule="auto"/>
              <w:ind w:right="-532"/>
              <w:rPr>
                <w:rFonts w:asciiTheme="majorHAnsi" w:hAnsiTheme="majorHAnsi"/>
              </w:rPr>
            </w:pPr>
            <w:r>
              <w:rPr>
                <w:rFonts w:asciiTheme="majorHAnsi" w:hAnsiTheme="majorHAnsi"/>
              </w:rPr>
              <w:t>SKILLS</w:t>
            </w:r>
          </w:p>
          <w:p w14:paraId="3CCC1447" w14:textId="77777777" w:rsidR="00957D41" w:rsidRPr="00CA1E45" w:rsidRDefault="00957D41" w:rsidP="00957D41">
            <w:pPr>
              <w:spacing w:line="240" w:lineRule="auto"/>
              <w:ind w:right="-532"/>
              <w:rPr>
                <w:rFonts w:asciiTheme="majorHAnsi" w:hAnsiTheme="majorHAnsi"/>
              </w:rPr>
            </w:pPr>
          </w:p>
          <w:p w14:paraId="6782D0CC" w14:textId="7CCC26D3" w:rsidR="00CA1E45" w:rsidRPr="001E33D7" w:rsidRDefault="00CA1E45" w:rsidP="00957D41">
            <w:pPr>
              <w:spacing w:line="240" w:lineRule="auto"/>
              <w:ind w:right="-532"/>
              <w:rPr>
                <w:b/>
              </w:rPr>
            </w:pPr>
            <w:r w:rsidRPr="001E33D7">
              <w:rPr>
                <w:b/>
              </w:rPr>
              <w:t>Programming Languages:</w:t>
            </w:r>
          </w:p>
          <w:p w14:paraId="14FE71FA" w14:textId="77777777" w:rsidR="00EE6945" w:rsidRDefault="00EE6945" w:rsidP="00EE6945">
            <w:pPr>
              <w:spacing w:line="120" w:lineRule="auto"/>
              <w:rPr>
                <w:b/>
              </w:rPr>
            </w:pPr>
          </w:p>
          <w:p w14:paraId="0067472F" w14:textId="163335CC" w:rsidR="00EE6945" w:rsidRDefault="00EE6945" w:rsidP="00CA1E45">
            <w:r>
              <w:t>Java</w:t>
            </w:r>
            <w:r w:rsidR="00CA1E45">
              <w:t>, SQL, HTML, CSS, C++, Python, C#, R, XML</w:t>
            </w:r>
            <w:r w:rsidR="001E33D7">
              <w:t>, XSLT</w:t>
            </w:r>
          </w:p>
          <w:p w14:paraId="1D7BF384" w14:textId="3739C2F5" w:rsidR="00CA1E45" w:rsidRDefault="00CA1E45" w:rsidP="00CA1E45"/>
          <w:p w14:paraId="12718CAA" w14:textId="53476CA2" w:rsidR="00CA1E45" w:rsidRPr="001E33D7" w:rsidRDefault="00CA1E45" w:rsidP="00CA1E45">
            <w:pPr>
              <w:spacing w:line="360" w:lineRule="auto"/>
              <w:ind w:right="-249"/>
              <w:rPr>
                <w:b/>
              </w:rPr>
            </w:pPr>
            <w:r w:rsidRPr="001E33D7">
              <w:rPr>
                <w:b/>
              </w:rPr>
              <w:t>Software:</w:t>
            </w:r>
          </w:p>
          <w:p w14:paraId="6AB5C45E" w14:textId="024D8F98" w:rsidR="00EE6945" w:rsidRDefault="00CA1E45" w:rsidP="00CA1E45">
            <w:r>
              <w:t xml:space="preserve">Android Studio, Eclipse, NetBeans, Visual Studio, </w:t>
            </w:r>
            <w:proofErr w:type="spellStart"/>
            <w:r>
              <w:t>Altova</w:t>
            </w:r>
            <w:proofErr w:type="spellEnd"/>
            <w:r>
              <w:t xml:space="preserve"> XML Spy, Virtual Box, Microsoft Office</w:t>
            </w:r>
            <w:r w:rsidR="001E33D7">
              <w:t>, Tableau</w:t>
            </w:r>
            <w:r w:rsidR="00AA4DAE">
              <w:t>, Cisco Packet Tracer</w:t>
            </w:r>
          </w:p>
          <w:p w14:paraId="247FFBB2" w14:textId="5CE7B2BB" w:rsidR="001E33D7" w:rsidRDefault="001E33D7" w:rsidP="00CA1E45"/>
          <w:p w14:paraId="58D3FE34" w14:textId="11E2A920" w:rsidR="001E33D7" w:rsidRPr="001E33D7" w:rsidRDefault="001E33D7" w:rsidP="001E33D7">
            <w:pPr>
              <w:spacing w:line="360" w:lineRule="auto"/>
              <w:ind w:right="-249"/>
              <w:rPr>
                <w:b/>
              </w:rPr>
            </w:pPr>
            <w:r>
              <w:rPr>
                <w:b/>
              </w:rPr>
              <w:t>Frameworks</w:t>
            </w:r>
            <w:r w:rsidRPr="001E33D7">
              <w:rPr>
                <w:b/>
              </w:rPr>
              <w:t>:</w:t>
            </w:r>
          </w:p>
          <w:p w14:paraId="3FC08C52" w14:textId="34B8F9B7" w:rsidR="001E33D7" w:rsidRDefault="001E33D7" w:rsidP="00CA1E45">
            <w:r>
              <w:t>Angular, Bootstrap, ASP .NET, Play</w:t>
            </w:r>
            <w:r w:rsidR="00D41E2E">
              <w:t>, ITIL</w:t>
            </w:r>
          </w:p>
          <w:p w14:paraId="3322F056" w14:textId="5E6ADCBF" w:rsidR="00CA1E45" w:rsidRDefault="00CA1E45" w:rsidP="00CA1E45"/>
          <w:p w14:paraId="4C860732" w14:textId="5AA1714C" w:rsidR="00CA1E45" w:rsidRPr="001E33D7" w:rsidRDefault="00CA1E45" w:rsidP="00CA1E45">
            <w:pPr>
              <w:spacing w:line="360" w:lineRule="auto"/>
              <w:ind w:right="-249"/>
              <w:rPr>
                <w:b/>
              </w:rPr>
            </w:pPr>
            <w:r w:rsidRPr="001E33D7">
              <w:rPr>
                <w:b/>
              </w:rPr>
              <w:t>Operating Systems:</w:t>
            </w:r>
          </w:p>
          <w:p w14:paraId="1D62A62F" w14:textId="05B57329" w:rsidR="001E33D7" w:rsidRDefault="00CA1E45" w:rsidP="001E33D7">
            <w:r>
              <w:t>Windows OS, Linux OS</w:t>
            </w:r>
          </w:p>
          <w:p w14:paraId="1D0FB002" w14:textId="77777777" w:rsidR="005B053A" w:rsidRDefault="005B053A" w:rsidP="001E33D7"/>
          <w:p w14:paraId="609647B2" w14:textId="5850E253" w:rsidR="00EE6945" w:rsidRDefault="001E33D7" w:rsidP="001E33D7">
            <w:pPr>
              <w:spacing w:line="360" w:lineRule="auto"/>
              <w:ind w:right="-249"/>
              <w:rPr>
                <w:b/>
              </w:rPr>
            </w:pPr>
            <w:r>
              <w:rPr>
                <w:b/>
              </w:rPr>
              <w:t>Tools</w:t>
            </w:r>
            <w:r w:rsidRPr="001E33D7">
              <w:rPr>
                <w:b/>
              </w:rPr>
              <w:t>:</w:t>
            </w:r>
          </w:p>
          <w:p w14:paraId="693C10B9" w14:textId="2A9AB47D" w:rsidR="00EE6945" w:rsidRPr="001E33D7" w:rsidRDefault="001E33D7" w:rsidP="001E33D7">
            <w:bookmarkStart w:id="0" w:name="_GoBack"/>
            <w:r>
              <w:t xml:space="preserve">Weka Data Mining Tool, Junit, Google Firebase, </w:t>
            </w:r>
            <w:proofErr w:type="spellStart"/>
            <w:r>
              <w:t>Git</w:t>
            </w:r>
            <w:proofErr w:type="spellEnd"/>
            <w:r>
              <w:t>/</w:t>
            </w:r>
            <w:r w:rsidR="00AF4F5C">
              <w:t>GitHub</w:t>
            </w:r>
            <w:r>
              <w:t xml:space="preserve">, </w:t>
            </w:r>
            <w:proofErr w:type="spellStart"/>
            <w:r>
              <w:t>SoapUI</w:t>
            </w:r>
            <w:proofErr w:type="spellEnd"/>
            <w:r>
              <w:t>, API’s, JSON</w:t>
            </w:r>
            <w:r w:rsidR="005B053A">
              <w:t>, MySQL</w:t>
            </w:r>
            <w:r w:rsidR="00CD5444">
              <w:t>, Agile, Jira, Kanban</w:t>
            </w:r>
            <w:bookmarkEnd w:id="0"/>
          </w:p>
        </w:tc>
        <w:tc>
          <w:tcPr>
            <w:tcW w:w="7730" w:type="dxa"/>
            <w:tcMar>
              <w:top w:w="504" w:type="dxa"/>
              <w:left w:w="0" w:type="dxa"/>
            </w:tcMar>
          </w:tcPr>
          <w:p w14:paraId="405A6BD0" w14:textId="77777777" w:rsidR="00EE6945" w:rsidRPr="00906BEE" w:rsidRDefault="00312397" w:rsidP="00EE6945">
            <w:pPr>
              <w:pStyle w:val="Heading3"/>
              <w:spacing w:before="0" w:line="240" w:lineRule="auto"/>
            </w:pPr>
            <w:sdt>
              <w:sdtPr>
                <w:alias w:val="Experience:"/>
                <w:tag w:val="Experience:"/>
                <w:id w:val="1217937480"/>
                <w:placeholder>
                  <w:docPart w:val="0FEAEAD05C23427C9A664306FD0D7534"/>
                </w:placeholder>
                <w:temporary/>
                <w:showingPlcHdr/>
                <w15:appearance w15:val="hidden"/>
              </w:sdtPr>
              <w:sdtEndPr/>
              <w:sdtContent>
                <w:r w:rsidR="00EE6945" w:rsidRPr="00906BEE">
                  <w:t>Experience</w:t>
                </w:r>
              </w:sdtContent>
            </w:sdt>
          </w:p>
          <w:p w14:paraId="3F6A3EE3" w14:textId="77777777" w:rsidR="005E6028" w:rsidRDefault="005E6028" w:rsidP="005E6028">
            <w:pPr>
              <w:pStyle w:val="Heading4"/>
            </w:pPr>
            <w:r>
              <w:t>Associate consultant</w:t>
            </w:r>
            <w:r w:rsidRPr="00906BEE">
              <w:t xml:space="preserve"> • </w:t>
            </w:r>
            <w:r>
              <w:t xml:space="preserve">version 1 </w:t>
            </w:r>
            <w:r w:rsidRPr="00906BEE">
              <w:t>•</w:t>
            </w:r>
            <w:r>
              <w:t xml:space="preserve"> 06/2018 – present</w:t>
            </w:r>
          </w:p>
          <w:p w14:paraId="395FD2E3" w14:textId="47C99A12" w:rsidR="005E6028" w:rsidRDefault="005E6028" w:rsidP="005E6028">
            <w:r>
              <w:t>Working under Managed Services Practice, maintaining existing customer Middleware (XSLT) systems. Creating XML maps to work with XSD schemas to transform incoming messages into new formats required by the customer</w:t>
            </w:r>
            <w:r w:rsidR="000B2923">
              <w:t>.</w:t>
            </w:r>
          </w:p>
          <w:p w14:paraId="79F970F7" w14:textId="77777777" w:rsidR="005E6028" w:rsidRDefault="005E6028" w:rsidP="00EE6945">
            <w:pPr>
              <w:pStyle w:val="Heading4"/>
            </w:pPr>
          </w:p>
          <w:p w14:paraId="67E6E5E6" w14:textId="69EB1109" w:rsidR="00EE6945" w:rsidRDefault="00EE6945" w:rsidP="00EE6945">
            <w:pPr>
              <w:pStyle w:val="Heading4"/>
            </w:pPr>
            <w:r>
              <w:t xml:space="preserve">sales advisor </w:t>
            </w:r>
            <w:r w:rsidRPr="00906BEE">
              <w:t xml:space="preserve">• </w:t>
            </w:r>
            <w:r>
              <w:t xml:space="preserve">halfords </w:t>
            </w:r>
            <w:r w:rsidRPr="00906BEE">
              <w:t>•</w:t>
            </w:r>
            <w:r>
              <w:t xml:space="preserve"> 06/2014</w:t>
            </w:r>
            <w:r w:rsidRPr="00906BEE">
              <w:t xml:space="preserve"> – </w:t>
            </w:r>
            <w:r>
              <w:t>06/2018</w:t>
            </w:r>
          </w:p>
          <w:p w14:paraId="200E9281" w14:textId="77777777" w:rsidR="00EE6945" w:rsidRDefault="00EE6945" w:rsidP="00EE6945">
            <w:r>
              <w:t>My role in Halfords consisted of a multitude of responsibilities:</w:t>
            </w:r>
          </w:p>
          <w:p w14:paraId="6A17328E" w14:textId="77777777" w:rsidR="00EE6945" w:rsidRDefault="00EE6945" w:rsidP="00EE6945"/>
          <w:tbl>
            <w:tblPr>
              <w:tblStyle w:val="TableGrid"/>
              <w:tblW w:w="0" w:type="auto"/>
              <w:tblInd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83"/>
              <w:gridCol w:w="4267"/>
            </w:tblGrid>
            <w:tr w:rsidR="00EE6945" w14:paraId="2AD8467E" w14:textId="77777777" w:rsidTr="001134DB">
              <w:trPr>
                <w:trHeight w:val="272"/>
              </w:trPr>
              <w:tc>
                <w:tcPr>
                  <w:tcW w:w="3383" w:type="dxa"/>
                </w:tcPr>
                <w:p w14:paraId="16FB6DAC" w14:textId="77777777" w:rsidR="00EE6945" w:rsidRDefault="00EE6945" w:rsidP="008F0226">
                  <w:pPr>
                    <w:framePr w:hSpace="180" w:wrap="around" w:vAnchor="page" w:hAnchor="margin" w:xAlign="center" w:y="1546"/>
                    <w:spacing w:line="276" w:lineRule="auto"/>
                  </w:pPr>
                  <w:r>
                    <w:t>Excellent Customer Service</w:t>
                  </w:r>
                </w:p>
              </w:tc>
              <w:tc>
                <w:tcPr>
                  <w:tcW w:w="4267" w:type="dxa"/>
                </w:tcPr>
                <w:p w14:paraId="46AB0B2B" w14:textId="77777777" w:rsidR="00EE6945" w:rsidRDefault="00EE6945" w:rsidP="008F0226">
                  <w:pPr>
                    <w:framePr w:hSpace="180" w:wrap="around" w:vAnchor="page" w:hAnchor="margin" w:xAlign="center" w:y="1546"/>
                    <w:spacing w:line="276" w:lineRule="auto"/>
                  </w:pPr>
                  <w:r>
                    <w:t>High Sales Rates (VAS, KPI’s)</w:t>
                  </w:r>
                </w:p>
              </w:tc>
            </w:tr>
            <w:tr w:rsidR="00EE6945" w14:paraId="5F084528" w14:textId="77777777" w:rsidTr="001134DB">
              <w:trPr>
                <w:trHeight w:val="272"/>
              </w:trPr>
              <w:tc>
                <w:tcPr>
                  <w:tcW w:w="3383" w:type="dxa"/>
                </w:tcPr>
                <w:p w14:paraId="46150965" w14:textId="77777777" w:rsidR="00EE6945" w:rsidRDefault="00EE6945" w:rsidP="008F0226">
                  <w:pPr>
                    <w:framePr w:hSpace="180" w:wrap="around" w:vAnchor="page" w:hAnchor="margin" w:xAlign="center" w:y="1546"/>
                    <w:spacing w:line="276" w:lineRule="auto"/>
                  </w:pPr>
                  <w:r>
                    <w:t>Re-Merchandising</w:t>
                  </w:r>
                </w:p>
              </w:tc>
              <w:tc>
                <w:tcPr>
                  <w:tcW w:w="4267" w:type="dxa"/>
                </w:tcPr>
                <w:p w14:paraId="30163552" w14:textId="77777777" w:rsidR="00EE6945" w:rsidRDefault="00EE6945" w:rsidP="008F0226">
                  <w:pPr>
                    <w:framePr w:hSpace="180" w:wrap="around" w:vAnchor="page" w:hAnchor="margin" w:xAlign="center" w:y="1546"/>
                    <w:spacing w:line="276" w:lineRule="auto"/>
                  </w:pPr>
                  <w:r>
                    <w:t>In Car Technology installations</w:t>
                  </w:r>
                </w:p>
              </w:tc>
            </w:tr>
            <w:tr w:rsidR="00EE6945" w14:paraId="53746595" w14:textId="77777777" w:rsidTr="001134DB">
              <w:trPr>
                <w:trHeight w:val="259"/>
              </w:trPr>
              <w:tc>
                <w:tcPr>
                  <w:tcW w:w="3383" w:type="dxa"/>
                </w:tcPr>
                <w:p w14:paraId="5B51FC7A" w14:textId="77777777" w:rsidR="00EE6945" w:rsidRDefault="00EE6945" w:rsidP="008F0226">
                  <w:pPr>
                    <w:framePr w:hSpace="180" w:wrap="around" w:vAnchor="page" w:hAnchor="margin" w:xAlign="center" w:y="1546"/>
                    <w:spacing w:line="276" w:lineRule="auto"/>
                  </w:pPr>
                  <w:r>
                    <w:t xml:space="preserve">Baby seat demonstrations </w:t>
                  </w:r>
                </w:p>
              </w:tc>
              <w:tc>
                <w:tcPr>
                  <w:tcW w:w="4267" w:type="dxa"/>
                </w:tcPr>
                <w:p w14:paraId="734FB234" w14:textId="77777777" w:rsidR="00EE6945" w:rsidRDefault="00EE6945" w:rsidP="008F0226">
                  <w:pPr>
                    <w:framePr w:hSpace="180" w:wrap="around" w:vAnchor="page" w:hAnchor="margin" w:xAlign="center" w:y="1546"/>
                    <w:spacing w:line="276" w:lineRule="auto"/>
                  </w:pPr>
                  <w:r>
                    <w:t>Stock Count</w:t>
                  </w:r>
                </w:p>
              </w:tc>
            </w:tr>
            <w:tr w:rsidR="00EE6945" w14:paraId="6B016B18" w14:textId="77777777" w:rsidTr="001134DB">
              <w:trPr>
                <w:trHeight w:val="272"/>
              </w:trPr>
              <w:tc>
                <w:tcPr>
                  <w:tcW w:w="3383" w:type="dxa"/>
                </w:tcPr>
                <w:p w14:paraId="3369E62A" w14:textId="77777777" w:rsidR="00EE6945" w:rsidRDefault="00EE6945" w:rsidP="008F0226">
                  <w:pPr>
                    <w:framePr w:hSpace="180" w:wrap="around" w:vAnchor="page" w:hAnchor="margin" w:xAlign="center" w:y="1546"/>
                    <w:spacing w:line="276" w:lineRule="auto"/>
                  </w:pPr>
                  <w:r>
                    <w:t>Ticketing</w:t>
                  </w:r>
                </w:p>
              </w:tc>
              <w:tc>
                <w:tcPr>
                  <w:tcW w:w="4267" w:type="dxa"/>
                </w:tcPr>
                <w:p w14:paraId="00AF955B" w14:textId="77777777" w:rsidR="00EE6945" w:rsidRDefault="00EE6945" w:rsidP="008F0226">
                  <w:pPr>
                    <w:framePr w:hSpace="180" w:wrap="around" w:vAnchor="page" w:hAnchor="margin" w:xAlign="center" w:y="1546"/>
                    <w:spacing w:line="276" w:lineRule="auto"/>
                  </w:pPr>
                  <w:r>
                    <w:t>Maintain safe and clean environment</w:t>
                  </w:r>
                </w:p>
              </w:tc>
            </w:tr>
          </w:tbl>
          <w:p w14:paraId="635CC055" w14:textId="77777777" w:rsidR="005E6028" w:rsidRDefault="005E6028" w:rsidP="00EE6945">
            <w:pPr>
              <w:pStyle w:val="Heading4"/>
            </w:pPr>
          </w:p>
          <w:p w14:paraId="307669E9" w14:textId="716FA6BE" w:rsidR="00EE6945" w:rsidRPr="002D4D87" w:rsidRDefault="00EE6945" w:rsidP="00EE6945">
            <w:pPr>
              <w:pStyle w:val="Heading4"/>
            </w:pPr>
            <w:r>
              <w:t>software engineer</w:t>
            </w:r>
            <w:r w:rsidRPr="00906BEE">
              <w:t xml:space="preserve"> • </w:t>
            </w:r>
            <w:r>
              <w:t xml:space="preserve">Openet </w:t>
            </w:r>
            <w:r w:rsidRPr="00906BEE">
              <w:t>•</w:t>
            </w:r>
            <w:r>
              <w:t xml:space="preserve"> 02/2017 – 07/2017</w:t>
            </w:r>
          </w:p>
          <w:p w14:paraId="49C9EE21" w14:textId="3CA8F2D4" w:rsidR="00EE6945" w:rsidRDefault="00EE6945" w:rsidP="00EE6945">
            <w:r>
              <w:t xml:space="preserve">My internship with </w:t>
            </w:r>
            <w:proofErr w:type="spellStart"/>
            <w:r>
              <w:t>Openet</w:t>
            </w:r>
            <w:proofErr w:type="spellEnd"/>
            <w:r>
              <w:t xml:space="preserve"> was my first exposure </w:t>
            </w:r>
            <w:r w:rsidR="00302D30">
              <w:t>with large</w:t>
            </w:r>
            <w:r>
              <w:t xml:space="preserve"> scale business applications, both implemented and in development. In an Agile environment my team worked to deliver bespoke functionality on existing products for customers.  We used Kanban methodology with the use of JIRA to maintain tasks on each project. E2E testing was necessary to ensure the added functionality performed as expected.</w:t>
            </w:r>
          </w:p>
          <w:p w14:paraId="62C143B3" w14:textId="77777777" w:rsidR="00EE6945" w:rsidRDefault="00EE6945" w:rsidP="00EE6945"/>
          <w:p w14:paraId="2BCC6101" w14:textId="580A792E" w:rsidR="00EE6945" w:rsidRPr="00906BEE" w:rsidRDefault="00312397" w:rsidP="00EE6945">
            <w:pPr>
              <w:pStyle w:val="Heading3"/>
              <w:spacing w:before="0"/>
            </w:pPr>
            <w:sdt>
              <w:sdtPr>
                <w:alias w:val="Education:"/>
                <w:tag w:val="Education:"/>
                <w:id w:val="1349516922"/>
                <w:placeholder>
                  <w:docPart w:val="ACB2E48F96F145F68EF94157C8AD6552"/>
                </w:placeholder>
                <w:temporary/>
                <w:showingPlcHdr/>
                <w15:appearance w15:val="hidden"/>
              </w:sdtPr>
              <w:sdtEndPr/>
              <w:sdtContent>
                <w:r w:rsidR="00EE6945" w:rsidRPr="00906BEE">
                  <w:t>Education</w:t>
                </w:r>
              </w:sdtContent>
            </w:sdt>
            <w:r w:rsidR="00863EC0">
              <w:t xml:space="preserve"> or </w:t>
            </w:r>
            <w:r w:rsidR="003C5F79">
              <w:t>certifications</w:t>
            </w:r>
          </w:p>
          <w:p w14:paraId="5AB21EEE" w14:textId="348952B6" w:rsidR="00EE6945" w:rsidRPr="00906BEE" w:rsidRDefault="00D41E2E" w:rsidP="00EE6945">
            <w:pPr>
              <w:pStyle w:val="Heading4"/>
            </w:pPr>
            <w:r>
              <w:t xml:space="preserve">ITIL </w:t>
            </w:r>
            <w:r w:rsidRPr="00906BEE">
              <w:t>FOUNDATION</w:t>
            </w:r>
            <w:r>
              <w:t xml:space="preserve"> certification</w:t>
            </w:r>
            <w:r w:rsidR="00EE6945" w:rsidRPr="00906BEE">
              <w:t xml:space="preserve">• </w:t>
            </w:r>
            <w:r>
              <w:t>people cert</w:t>
            </w:r>
            <w:r w:rsidR="00EE6945">
              <w:t xml:space="preserve"> </w:t>
            </w:r>
            <w:r w:rsidR="00EE6945" w:rsidRPr="00906BEE">
              <w:t>•</w:t>
            </w:r>
            <w:r w:rsidR="00EE6945">
              <w:t xml:space="preserve"> 2018</w:t>
            </w:r>
          </w:p>
          <w:p w14:paraId="49A2E2E0" w14:textId="06FB7B54" w:rsidR="00EE6945" w:rsidRDefault="00EE6945" w:rsidP="00D41E2E">
            <w:r>
              <w:t xml:space="preserve">I hold a </w:t>
            </w:r>
            <w:r w:rsidR="00D41E2E">
              <w:t>certification in ITIL Service Management framework.</w:t>
            </w:r>
          </w:p>
          <w:p w14:paraId="7DBD9D57" w14:textId="77777777" w:rsidR="005E6028" w:rsidRDefault="005E6028" w:rsidP="00EE6945">
            <w:pPr>
              <w:pStyle w:val="Heading4"/>
            </w:pPr>
          </w:p>
          <w:p w14:paraId="0D2730F3" w14:textId="784B59B6" w:rsidR="00EE6945" w:rsidRPr="00906BEE" w:rsidRDefault="00EE6945" w:rsidP="00EE6945">
            <w:pPr>
              <w:pStyle w:val="Heading4"/>
            </w:pPr>
            <w:r>
              <w:t>Bsc honors Computer science</w:t>
            </w:r>
            <w:r w:rsidRPr="00906BEE">
              <w:t xml:space="preserve"> • </w:t>
            </w:r>
            <w:r>
              <w:t xml:space="preserve">it tallaght </w:t>
            </w:r>
            <w:r w:rsidRPr="00906BEE">
              <w:t>•</w:t>
            </w:r>
            <w:r>
              <w:t xml:space="preserve"> 2014 - 2018</w:t>
            </w:r>
          </w:p>
          <w:p w14:paraId="338DA1D6" w14:textId="77777777" w:rsidR="00EE6945" w:rsidRDefault="00EE6945" w:rsidP="00EE6945">
            <w:r>
              <w:t>I hold a 1</w:t>
            </w:r>
            <w:r w:rsidRPr="006F7CCC">
              <w:rPr>
                <w:vertAlign w:val="superscript"/>
              </w:rPr>
              <w:t>st</w:t>
            </w:r>
            <w:r>
              <w:t xml:space="preserve"> Class Honors Degree in Computer Science </w:t>
            </w:r>
          </w:p>
          <w:p w14:paraId="5B865420" w14:textId="5AC6AE73" w:rsidR="00EE6945" w:rsidRDefault="00EE6945" w:rsidP="00EE6945">
            <w:r>
              <w:t>(Software Development)</w:t>
            </w:r>
            <w:r w:rsidR="000B2923">
              <w:t>.</w:t>
            </w:r>
          </w:p>
          <w:p w14:paraId="4B56311B" w14:textId="77777777" w:rsidR="00EE6945" w:rsidRDefault="00EE6945" w:rsidP="00EE6945"/>
          <w:p w14:paraId="44A6BEB6" w14:textId="77777777" w:rsidR="00EE6945" w:rsidRPr="00906BEE" w:rsidRDefault="00312397" w:rsidP="00EE6945">
            <w:pPr>
              <w:pStyle w:val="Heading3"/>
              <w:spacing w:before="0"/>
            </w:pPr>
            <w:sdt>
              <w:sdtPr>
                <w:alias w:val="Volunteer Experience or Leadership:"/>
                <w:tag w:val="Volunteer Experience or Leadership:"/>
                <w:id w:val="-1093778966"/>
                <w:placeholder>
                  <w:docPart w:val="FB9988E597AF4A628B2EC704FB7710B4"/>
                </w:placeholder>
                <w:temporary/>
                <w:showingPlcHdr/>
                <w15:appearance w15:val="hidden"/>
              </w:sdtPr>
              <w:sdtEndPr/>
              <w:sdtContent>
                <w:r w:rsidR="00EE6945" w:rsidRPr="00906BEE">
                  <w:t>Volunteer Experience or Leadership</w:t>
                </w:r>
              </w:sdtContent>
            </w:sdt>
          </w:p>
          <w:p w14:paraId="4BEF2728" w14:textId="77777777" w:rsidR="00EE6945" w:rsidRPr="00906BEE" w:rsidRDefault="00EE6945" w:rsidP="00EE6945">
            <w:r>
              <w:t>Mentor and Co-</w:t>
            </w:r>
            <w:proofErr w:type="spellStart"/>
            <w:r>
              <w:t>Ordinator</w:t>
            </w:r>
            <w:proofErr w:type="spellEnd"/>
            <w:r>
              <w:t xml:space="preserve"> on the </w:t>
            </w:r>
            <w:proofErr w:type="spellStart"/>
            <w:r>
              <w:t>Openet</w:t>
            </w:r>
            <w:proofErr w:type="spellEnd"/>
            <w:r>
              <w:t xml:space="preserve"> </w:t>
            </w:r>
            <w:proofErr w:type="spellStart"/>
            <w:r>
              <w:t>CoderDojo</w:t>
            </w:r>
            <w:proofErr w:type="spellEnd"/>
            <w:r>
              <w:t xml:space="preserve"> team for </w:t>
            </w:r>
            <w:proofErr w:type="spellStart"/>
            <w:r>
              <w:t>CoderDojo</w:t>
            </w:r>
            <w:proofErr w:type="spellEnd"/>
            <w:r>
              <w:t xml:space="preserve"> Coolest Projects 2017. Assistant coach at </w:t>
            </w:r>
            <w:proofErr w:type="spellStart"/>
            <w:r>
              <w:t>Drumfinn</w:t>
            </w:r>
            <w:proofErr w:type="spellEnd"/>
            <w:r>
              <w:t xml:space="preserve"> Celtic Football Club 2016. Public Relations Officer for IT </w:t>
            </w:r>
            <w:proofErr w:type="spellStart"/>
            <w:r>
              <w:t>Tallaght</w:t>
            </w:r>
            <w:proofErr w:type="spellEnd"/>
            <w:r>
              <w:t xml:space="preserve"> Table Tennis Club 2014/2015.  </w:t>
            </w:r>
          </w:p>
        </w:tc>
      </w:tr>
    </w:tbl>
    <w:tbl>
      <w:tblPr>
        <w:tblW w:w="5580" w:type="pct"/>
        <w:tblInd w:w="284" w:type="dxa"/>
        <w:tblLayout w:type="fixed"/>
        <w:tblLook w:val="04A0" w:firstRow="1" w:lastRow="0" w:firstColumn="1" w:lastColumn="0" w:noHBand="0" w:noVBand="1"/>
        <w:tblDescription w:val="Main host layout table"/>
      </w:tblPr>
      <w:tblGrid>
        <w:gridCol w:w="4394"/>
        <w:gridCol w:w="7337"/>
      </w:tblGrid>
      <w:tr w:rsidR="00F65889" w14:paraId="7153231D" w14:textId="77777777" w:rsidTr="00F65889">
        <w:trPr>
          <w:trHeight w:val="17"/>
        </w:trPr>
        <w:tc>
          <w:tcPr>
            <w:tcW w:w="4394" w:type="dxa"/>
            <w:tcMar>
              <w:top w:w="648" w:type="dxa"/>
              <w:left w:w="115" w:type="dxa"/>
              <w:bottom w:w="0" w:type="dxa"/>
              <w:right w:w="115" w:type="dxa"/>
            </w:tcMar>
          </w:tcPr>
          <w:p w14:paraId="1D94AE3A" w14:textId="77777777" w:rsidR="00F65889" w:rsidRDefault="00F65889" w:rsidP="00BC3A2D">
            <w:pPr>
              <w:pStyle w:val="Footer"/>
            </w:pPr>
            <w:r w:rsidRPr="00CA3DF1">
              <w:rPr>
                <w:noProof/>
              </w:rPr>
              <mc:AlternateContent>
                <mc:Choice Requires="wpg">
                  <w:drawing>
                    <wp:inline distT="0" distB="0" distL="0" distR="0" wp14:anchorId="099C4B3B" wp14:editId="4E4B3822">
                      <wp:extent cx="329184" cy="329184"/>
                      <wp:effectExtent l="0" t="0" r="0" b="9525"/>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90"/>
                                  <a:chOff x="163954" y="245843"/>
                                  <a:chExt cx="727861" cy="434727"/>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1" y="245843"/>
                                    <a:ext cx="723100" cy="264825"/>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6BF92C7"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7337" w:type="dxa"/>
            <w:tcMar>
              <w:top w:w="648" w:type="dxa"/>
              <w:left w:w="115" w:type="dxa"/>
              <w:bottom w:w="0" w:type="dxa"/>
              <w:right w:w="115" w:type="dxa"/>
            </w:tcMar>
          </w:tcPr>
          <w:p w14:paraId="6BECAA6E" w14:textId="77777777" w:rsidR="00F65889" w:rsidRDefault="00F65889" w:rsidP="00BC3A2D">
            <w:pPr>
              <w:pStyle w:val="Footer"/>
            </w:pPr>
            <w:r w:rsidRPr="00C2098A">
              <w:rPr>
                <w:noProof/>
              </w:rPr>
              <mc:AlternateContent>
                <mc:Choice Requires="wpg">
                  <w:drawing>
                    <wp:inline distT="0" distB="0" distL="0" distR="0" wp14:anchorId="0702536D" wp14:editId="619C3757">
                      <wp:extent cx="329184" cy="329184"/>
                      <wp:effectExtent l="0" t="0" r="13970" b="13970"/>
                      <wp:docPr id="5"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7"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5"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4CFD38"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i3rKxEAALB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KFK+rg6fFgWqww+kBoLA4UKRontbvKDeSAWtYstvTKT4PH7a3I+MuVDISMdONh8XtfDA&#10;K2B/CIAokTHQ2cB97F6PRl5PeWTogtDLGNd97l4NjspkjEOoEMUpu30jjRjFIVHA8rAkRHFIbJvx&#10;LRMCUS8zwGkzdRq4V6sJUtsGiDkXfTSKZg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b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71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15mjT0WBxDCbOGIoe7scTR1ReSiRsDwEoDG+tI23Ef9F&#10;YXaNSTi8draLk48iidE18VAqNGEtSKAsEfG98fUJ3XnG1/fLnp4epm7ZJf9nLRj0xMrNsnnfpxbR&#10;t07ZnE5Z/r1q/Cw4tzzbnzCn3x33/+bO2usP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CsXi3rKxEAALB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r>
      <w:tr w:rsidR="00F65889" w:rsidRPr="00C2098A" w14:paraId="7FEEDCDF" w14:textId="77777777" w:rsidTr="00952F79">
        <w:trPr>
          <w:trHeight w:val="363"/>
        </w:trPr>
        <w:tc>
          <w:tcPr>
            <w:tcW w:w="4394" w:type="dxa"/>
            <w:tcMar>
              <w:top w:w="144" w:type="dxa"/>
              <w:left w:w="115" w:type="dxa"/>
              <w:right w:w="115" w:type="dxa"/>
            </w:tcMar>
          </w:tcPr>
          <w:p w14:paraId="1D76F1C5" w14:textId="77777777" w:rsidR="00F65889" w:rsidRPr="00CA3DF1" w:rsidRDefault="00312397" w:rsidP="00BC3A2D">
            <w:pPr>
              <w:pStyle w:val="Footer"/>
            </w:pPr>
            <w:sdt>
              <w:sdtPr>
                <w:alias w:val="Enter email:"/>
                <w:tag w:val="Enter email:"/>
                <w:id w:val="-1452782906"/>
                <w:placeholder>
                  <w:docPart w:val="AAE9E6195DDC47E1B2775AED84DF463F"/>
                </w:placeholder>
                <w:dataBinding w:prefixMappings="xmlns:ns0='http://schemas.microsoft.com/office/2006/coverPageProps' " w:xpath="/ns0:CoverPageProperties[1]/ns0:CompanyEmail[1]" w:storeItemID="{55AF091B-3C7A-41E3-B477-F2FDAA23CFDA}"/>
                <w15:appearance w15:val="hidden"/>
                <w:text w:multiLine="1"/>
              </w:sdtPr>
              <w:sdtEndPr/>
              <w:sdtContent>
                <w:r w:rsidR="00F65889" w:rsidRPr="00F65889">
                  <w:t>aaronmulvaney@gmail.com</w:t>
                </w:r>
              </w:sdtContent>
            </w:sdt>
          </w:p>
        </w:tc>
        <w:tc>
          <w:tcPr>
            <w:tcW w:w="7337" w:type="dxa"/>
            <w:tcMar>
              <w:top w:w="144" w:type="dxa"/>
              <w:left w:w="115" w:type="dxa"/>
              <w:right w:w="115" w:type="dxa"/>
            </w:tcMar>
          </w:tcPr>
          <w:sdt>
            <w:sdtPr>
              <w:alias w:val="Enter twitter handle:"/>
              <w:tag w:val="Enter twitter handle:"/>
              <w:id w:val="-726535326"/>
              <w:placeholder>
                <w:docPart w:val="1F4C7271A5DD4FE0965B6C595AB54488"/>
              </w:placeholder>
              <w:dataBinding w:prefixMappings="xmlns:ns0='http://schemas.microsoft.com/office/2006/coverPageProps' " w:xpath="/ns0:CoverPageProperties[1]/ns0:CompanyAddress[1]" w:storeItemID="{55AF091B-3C7A-41E3-B477-F2FDAA23CFDA}"/>
              <w15:appearance w15:val="hidden"/>
              <w:text w:multiLine="1"/>
            </w:sdtPr>
            <w:sdtEndPr/>
            <w:sdtContent>
              <w:p w14:paraId="7725CB22" w14:textId="38D4B14A" w:rsidR="00F65889" w:rsidRPr="00C2098A" w:rsidRDefault="00F65889" w:rsidP="00BC3A2D">
                <w:pPr>
                  <w:pStyle w:val="Footer"/>
                </w:pPr>
                <w:r>
                  <w:t>+353 85 – 824 1413</w:t>
                </w:r>
              </w:p>
            </w:sdtContent>
          </w:sdt>
        </w:tc>
      </w:tr>
    </w:tbl>
    <w:p w14:paraId="1D3F908D" w14:textId="360FF772" w:rsidR="00E22FEC" w:rsidRPr="00F65889" w:rsidRDefault="00E22FEC" w:rsidP="00C7736E"/>
    <w:sectPr w:rsidR="00E22FEC" w:rsidRPr="00F65889" w:rsidSect="00C7736E">
      <w:footerReference w:type="default" r:id="rId11"/>
      <w:pgSz w:w="12240" w:h="15840"/>
      <w:pgMar w:top="0" w:right="864" w:bottom="0" w:left="864"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9948C" w14:textId="77777777" w:rsidR="00312397" w:rsidRDefault="00312397" w:rsidP="00713050">
      <w:pPr>
        <w:spacing w:line="240" w:lineRule="auto"/>
      </w:pPr>
      <w:r>
        <w:separator/>
      </w:r>
    </w:p>
  </w:endnote>
  <w:endnote w:type="continuationSeparator" w:id="0">
    <w:p w14:paraId="17F1AE08" w14:textId="77777777" w:rsidR="00312397" w:rsidRDefault="0031239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9F92C" w14:textId="77777777" w:rsidR="00C2098A" w:rsidRDefault="00C2098A" w:rsidP="00C73899">
    <w:pPr>
      <w:pStyle w:val="Footer"/>
      <w:jc w:val="lef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E3756" w14:textId="77777777" w:rsidR="00312397" w:rsidRDefault="00312397" w:rsidP="00713050">
      <w:pPr>
        <w:spacing w:line="240" w:lineRule="auto"/>
      </w:pPr>
      <w:r>
        <w:separator/>
      </w:r>
    </w:p>
  </w:footnote>
  <w:footnote w:type="continuationSeparator" w:id="0">
    <w:p w14:paraId="1D85CAFF" w14:textId="77777777" w:rsidR="00312397" w:rsidRDefault="00312397"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F12A2B"/>
    <w:multiLevelType w:val="hybridMultilevel"/>
    <w:tmpl w:val="BC6888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E907440"/>
    <w:multiLevelType w:val="hybridMultilevel"/>
    <w:tmpl w:val="257A1F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B2D6709"/>
    <w:multiLevelType w:val="hybridMultilevel"/>
    <w:tmpl w:val="2CFE70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0E6"/>
    <w:rsid w:val="0002219F"/>
    <w:rsid w:val="0004624B"/>
    <w:rsid w:val="000824B2"/>
    <w:rsid w:val="00091382"/>
    <w:rsid w:val="00093556"/>
    <w:rsid w:val="000A07DA"/>
    <w:rsid w:val="000A2BFA"/>
    <w:rsid w:val="000B0619"/>
    <w:rsid w:val="000B2923"/>
    <w:rsid w:val="000B61CA"/>
    <w:rsid w:val="000D38A9"/>
    <w:rsid w:val="000F239A"/>
    <w:rsid w:val="000F7610"/>
    <w:rsid w:val="00114ED7"/>
    <w:rsid w:val="00140B0E"/>
    <w:rsid w:val="00171469"/>
    <w:rsid w:val="001A5CA9"/>
    <w:rsid w:val="001B2AC1"/>
    <w:rsid w:val="001B403A"/>
    <w:rsid w:val="001E33D7"/>
    <w:rsid w:val="001F3CD9"/>
    <w:rsid w:val="001F4583"/>
    <w:rsid w:val="00217980"/>
    <w:rsid w:val="00271662"/>
    <w:rsid w:val="0027404F"/>
    <w:rsid w:val="00275D50"/>
    <w:rsid w:val="00290AAA"/>
    <w:rsid w:val="00293602"/>
    <w:rsid w:val="00293B83"/>
    <w:rsid w:val="002B091C"/>
    <w:rsid w:val="002C2CDD"/>
    <w:rsid w:val="002C3558"/>
    <w:rsid w:val="002D45C6"/>
    <w:rsid w:val="002D4D87"/>
    <w:rsid w:val="002F03FA"/>
    <w:rsid w:val="00302D30"/>
    <w:rsid w:val="00312397"/>
    <w:rsid w:val="00313E86"/>
    <w:rsid w:val="00324E36"/>
    <w:rsid w:val="00333CD3"/>
    <w:rsid w:val="00340365"/>
    <w:rsid w:val="00342B64"/>
    <w:rsid w:val="00364079"/>
    <w:rsid w:val="003A3F0F"/>
    <w:rsid w:val="003C5528"/>
    <w:rsid w:val="003C5F79"/>
    <w:rsid w:val="003D03E5"/>
    <w:rsid w:val="003D1507"/>
    <w:rsid w:val="003D30E6"/>
    <w:rsid w:val="004077FB"/>
    <w:rsid w:val="004144DC"/>
    <w:rsid w:val="004244FF"/>
    <w:rsid w:val="00424DD9"/>
    <w:rsid w:val="00443A97"/>
    <w:rsid w:val="0046104A"/>
    <w:rsid w:val="004717C5"/>
    <w:rsid w:val="00497A61"/>
    <w:rsid w:val="004A24CC"/>
    <w:rsid w:val="004F3362"/>
    <w:rsid w:val="004F6E04"/>
    <w:rsid w:val="00521775"/>
    <w:rsid w:val="00523479"/>
    <w:rsid w:val="00536556"/>
    <w:rsid w:val="00543DB7"/>
    <w:rsid w:val="00547260"/>
    <w:rsid w:val="005729B0"/>
    <w:rsid w:val="005B053A"/>
    <w:rsid w:val="005D0EB8"/>
    <w:rsid w:val="005E6028"/>
    <w:rsid w:val="00617180"/>
    <w:rsid w:val="00641630"/>
    <w:rsid w:val="00657D20"/>
    <w:rsid w:val="006663F0"/>
    <w:rsid w:val="00684488"/>
    <w:rsid w:val="00693C0A"/>
    <w:rsid w:val="006A3CE7"/>
    <w:rsid w:val="006A752E"/>
    <w:rsid w:val="006A7746"/>
    <w:rsid w:val="006C4C50"/>
    <w:rsid w:val="006D76B1"/>
    <w:rsid w:val="006F7CCC"/>
    <w:rsid w:val="00713050"/>
    <w:rsid w:val="00731125"/>
    <w:rsid w:val="00735361"/>
    <w:rsid w:val="00741125"/>
    <w:rsid w:val="0074210F"/>
    <w:rsid w:val="00746F7F"/>
    <w:rsid w:val="007569C1"/>
    <w:rsid w:val="00763832"/>
    <w:rsid w:val="007B0732"/>
    <w:rsid w:val="007D2696"/>
    <w:rsid w:val="007D2FD2"/>
    <w:rsid w:val="007E3C31"/>
    <w:rsid w:val="00811117"/>
    <w:rsid w:val="008221B9"/>
    <w:rsid w:val="00823C54"/>
    <w:rsid w:val="00841146"/>
    <w:rsid w:val="0084301E"/>
    <w:rsid w:val="008478AE"/>
    <w:rsid w:val="00863EC0"/>
    <w:rsid w:val="0088504C"/>
    <w:rsid w:val="0089382B"/>
    <w:rsid w:val="008A1907"/>
    <w:rsid w:val="008B0927"/>
    <w:rsid w:val="008B3A71"/>
    <w:rsid w:val="008C6BCA"/>
    <w:rsid w:val="008C7B50"/>
    <w:rsid w:val="008E4B30"/>
    <w:rsid w:val="008F0226"/>
    <w:rsid w:val="00906BEE"/>
    <w:rsid w:val="009243E7"/>
    <w:rsid w:val="009337C6"/>
    <w:rsid w:val="00942FCD"/>
    <w:rsid w:val="009473F8"/>
    <w:rsid w:val="00952F79"/>
    <w:rsid w:val="00957D41"/>
    <w:rsid w:val="009666C3"/>
    <w:rsid w:val="00985D58"/>
    <w:rsid w:val="00992DEA"/>
    <w:rsid w:val="009B0C75"/>
    <w:rsid w:val="009B3C40"/>
    <w:rsid w:val="00A42540"/>
    <w:rsid w:val="00A50939"/>
    <w:rsid w:val="00A83413"/>
    <w:rsid w:val="00AA4DAE"/>
    <w:rsid w:val="00AA6A40"/>
    <w:rsid w:val="00AA75F6"/>
    <w:rsid w:val="00AD00FD"/>
    <w:rsid w:val="00AD0995"/>
    <w:rsid w:val="00AD265B"/>
    <w:rsid w:val="00AE5B99"/>
    <w:rsid w:val="00AF0A8E"/>
    <w:rsid w:val="00AF4F5C"/>
    <w:rsid w:val="00B06BFB"/>
    <w:rsid w:val="00B11467"/>
    <w:rsid w:val="00B5664D"/>
    <w:rsid w:val="00BA5B40"/>
    <w:rsid w:val="00BD0206"/>
    <w:rsid w:val="00BF11AC"/>
    <w:rsid w:val="00C14F3B"/>
    <w:rsid w:val="00C2098A"/>
    <w:rsid w:val="00C41A9E"/>
    <w:rsid w:val="00C5444A"/>
    <w:rsid w:val="00C612DA"/>
    <w:rsid w:val="00C73899"/>
    <w:rsid w:val="00C7736E"/>
    <w:rsid w:val="00C7741E"/>
    <w:rsid w:val="00C875AB"/>
    <w:rsid w:val="00CA1E45"/>
    <w:rsid w:val="00CA3DF1"/>
    <w:rsid w:val="00CA4581"/>
    <w:rsid w:val="00CB7821"/>
    <w:rsid w:val="00CC3305"/>
    <w:rsid w:val="00CC4DD2"/>
    <w:rsid w:val="00CD5444"/>
    <w:rsid w:val="00CE18D5"/>
    <w:rsid w:val="00D04109"/>
    <w:rsid w:val="00D40DD6"/>
    <w:rsid w:val="00D41E2E"/>
    <w:rsid w:val="00D463BB"/>
    <w:rsid w:val="00D64CE9"/>
    <w:rsid w:val="00D97A41"/>
    <w:rsid w:val="00DD3CF6"/>
    <w:rsid w:val="00DD6416"/>
    <w:rsid w:val="00DF4E0A"/>
    <w:rsid w:val="00E02DCD"/>
    <w:rsid w:val="00E12C60"/>
    <w:rsid w:val="00E22E87"/>
    <w:rsid w:val="00E22FEC"/>
    <w:rsid w:val="00E30E32"/>
    <w:rsid w:val="00E33996"/>
    <w:rsid w:val="00E55025"/>
    <w:rsid w:val="00E57630"/>
    <w:rsid w:val="00E8157D"/>
    <w:rsid w:val="00E86C2B"/>
    <w:rsid w:val="00EB2D52"/>
    <w:rsid w:val="00EE6945"/>
    <w:rsid w:val="00EF7CC9"/>
    <w:rsid w:val="00F112AE"/>
    <w:rsid w:val="00F14ACD"/>
    <w:rsid w:val="00F207C0"/>
    <w:rsid w:val="00F20AE5"/>
    <w:rsid w:val="00F2220C"/>
    <w:rsid w:val="00F2400E"/>
    <w:rsid w:val="00F43D70"/>
    <w:rsid w:val="00F47E97"/>
    <w:rsid w:val="00F645C7"/>
    <w:rsid w:val="00F65889"/>
    <w:rsid w:val="00F73462"/>
    <w:rsid w:val="00FE3BB5"/>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59497"/>
  <w15:chartTrackingRefBased/>
  <w15:docId w15:val="{57331CDD-1373-4F5B-8C92-43697417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styleId="UnresolvedMention">
    <w:name w:val="Unresolved Mention"/>
    <w:basedOn w:val="DefaultParagraphFont"/>
    <w:uiPriority w:val="99"/>
    <w:semiHidden/>
    <w:unhideWhenUsed/>
    <w:rsid w:val="008430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glossaryDocument" Target="glossary/document.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1.xml" /><Relationship Id="rId5" Type="http://schemas.openxmlformats.org/officeDocument/2006/relationships/settings" Target="settings.xml" /><Relationship Id="rId10" Type="http://schemas.openxmlformats.org/officeDocument/2006/relationships/hyperlink" Target="mailto:AaronMulvaney@gmail.com" TargetMode="External" /><Relationship Id="rId4" Type="http://schemas.openxmlformats.org/officeDocument/2006/relationships/styles" Target="styles.xml" /><Relationship Id="rId9" Type="http://schemas.openxmlformats.org/officeDocument/2006/relationships/hyperlink" Target="https://www.linkedin.com/in/aaronmulvaney" TargetMode="Externa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Polished%20resume,%20designed%20by%20MOO.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E9E6195DDC47E1B2775AED84DF463F"/>
        <w:category>
          <w:name w:val="General"/>
          <w:gallery w:val="placeholder"/>
        </w:category>
        <w:types>
          <w:type w:val="bbPlcHdr"/>
        </w:types>
        <w:behaviors>
          <w:behavior w:val="content"/>
        </w:behaviors>
        <w:guid w:val="{0A5DFF2E-7BA0-4616-939A-54DC933B7936}"/>
      </w:docPartPr>
      <w:docPartBody>
        <w:p w:rsidR="009879F9" w:rsidRDefault="00B65C91" w:rsidP="00B65C91">
          <w:pPr>
            <w:pStyle w:val="AAE9E6195DDC47E1B2775AED84DF463F"/>
          </w:pPr>
          <w:r w:rsidRPr="00906BEE">
            <w:t>School</w:t>
          </w:r>
        </w:p>
      </w:docPartBody>
    </w:docPart>
    <w:docPart>
      <w:docPartPr>
        <w:name w:val="1F4C7271A5DD4FE0965B6C595AB54488"/>
        <w:category>
          <w:name w:val="General"/>
          <w:gallery w:val="placeholder"/>
        </w:category>
        <w:types>
          <w:type w:val="bbPlcHdr"/>
        </w:types>
        <w:behaviors>
          <w:behavior w:val="content"/>
        </w:behaviors>
        <w:guid w:val="{DE7E1181-94E7-4364-BB9F-3606DC293317}"/>
      </w:docPartPr>
      <w:docPartBody>
        <w:p w:rsidR="009879F9" w:rsidRDefault="00B65C91" w:rsidP="00B65C91">
          <w:pPr>
            <w:pStyle w:val="1F4C7271A5DD4FE0965B6C595AB54488"/>
          </w:pPr>
          <w:r w:rsidRPr="00906BEE">
            <w:t>Degree</w:t>
          </w:r>
        </w:p>
      </w:docPartBody>
    </w:docPart>
    <w:docPart>
      <w:docPartPr>
        <w:name w:val="1CF0DCB12BFB4E81AAA301F97BEBA3A6"/>
        <w:category>
          <w:name w:val="General"/>
          <w:gallery w:val="placeholder"/>
        </w:category>
        <w:types>
          <w:type w:val="bbPlcHdr"/>
        </w:types>
        <w:behaviors>
          <w:behavior w:val="content"/>
        </w:behaviors>
        <w:guid w:val="{8910A075-689A-44EA-92DA-8A0BE53BAA0A}"/>
      </w:docPartPr>
      <w:docPartBody>
        <w:p w:rsidR="00E1334E" w:rsidRDefault="009879F9" w:rsidP="009879F9">
          <w:pPr>
            <w:pStyle w:val="1CF0DCB12BFB4E81AAA301F97BEBA3A6"/>
          </w:pPr>
          <w:r w:rsidRPr="00906BEE">
            <w:t>Skills</w:t>
          </w:r>
        </w:p>
      </w:docPartBody>
    </w:docPart>
    <w:docPart>
      <w:docPartPr>
        <w:name w:val="0FEAEAD05C23427C9A664306FD0D7534"/>
        <w:category>
          <w:name w:val="General"/>
          <w:gallery w:val="placeholder"/>
        </w:category>
        <w:types>
          <w:type w:val="bbPlcHdr"/>
        </w:types>
        <w:behaviors>
          <w:behavior w:val="content"/>
        </w:behaviors>
        <w:guid w:val="{9F3C4090-BB08-4562-9380-6AB7184302E7}"/>
      </w:docPartPr>
      <w:docPartBody>
        <w:p w:rsidR="00E1334E" w:rsidRDefault="009879F9" w:rsidP="009879F9">
          <w:pPr>
            <w:pStyle w:val="0FEAEAD05C23427C9A664306FD0D7534"/>
          </w:pPr>
          <w:r w:rsidRPr="00906BEE">
            <w:t>Experience</w:t>
          </w:r>
        </w:p>
      </w:docPartBody>
    </w:docPart>
    <w:docPart>
      <w:docPartPr>
        <w:name w:val="ACB2E48F96F145F68EF94157C8AD6552"/>
        <w:category>
          <w:name w:val="General"/>
          <w:gallery w:val="placeholder"/>
        </w:category>
        <w:types>
          <w:type w:val="bbPlcHdr"/>
        </w:types>
        <w:behaviors>
          <w:behavior w:val="content"/>
        </w:behaviors>
        <w:guid w:val="{6D31F5F6-7010-4CA8-A477-5ACE7AC3BB0F}"/>
      </w:docPartPr>
      <w:docPartBody>
        <w:p w:rsidR="00E1334E" w:rsidRDefault="009879F9" w:rsidP="009879F9">
          <w:pPr>
            <w:pStyle w:val="ACB2E48F96F145F68EF94157C8AD6552"/>
          </w:pPr>
          <w:r w:rsidRPr="00906BEE">
            <w:t>Education</w:t>
          </w:r>
        </w:p>
      </w:docPartBody>
    </w:docPart>
    <w:docPart>
      <w:docPartPr>
        <w:name w:val="FB9988E597AF4A628B2EC704FB7710B4"/>
        <w:category>
          <w:name w:val="General"/>
          <w:gallery w:val="placeholder"/>
        </w:category>
        <w:types>
          <w:type w:val="bbPlcHdr"/>
        </w:types>
        <w:behaviors>
          <w:behavior w:val="content"/>
        </w:behaviors>
        <w:guid w:val="{DB12DA8A-AB84-4E59-98C3-00D56053F682}"/>
      </w:docPartPr>
      <w:docPartBody>
        <w:p w:rsidR="00E1334E" w:rsidRDefault="009879F9" w:rsidP="009879F9">
          <w:pPr>
            <w:pStyle w:val="FB9988E597AF4A628B2EC704FB7710B4"/>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79C"/>
    <w:rsid w:val="00246928"/>
    <w:rsid w:val="0027379C"/>
    <w:rsid w:val="00344897"/>
    <w:rsid w:val="004B2D37"/>
    <w:rsid w:val="005F3A8A"/>
    <w:rsid w:val="00637851"/>
    <w:rsid w:val="00652D57"/>
    <w:rsid w:val="006A7D2C"/>
    <w:rsid w:val="00721CC5"/>
    <w:rsid w:val="009672B8"/>
    <w:rsid w:val="009879F9"/>
    <w:rsid w:val="009E18B6"/>
    <w:rsid w:val="00AD0DB6"/>
    <w:rsid w:val="00B65C91"/>
    <w:rsid w:val="00DA148A"/>
    <w:rsid w:val="00E133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32047A5F994BA8B7C550FDD4078417">
    <w:name w:val="0532047A5F994BA8B7C550FDD4078417"/>
  </w:style>
  <w:style w:type="paragraph" w:customStyle="1" w:styleId="8BDFC61B7EA742BBA579E2DE6CE84C7B">
    <w:name w:val="8BDFC61B7EA742BBA579E2DE6CE84C7B"/>
  </w:style>
  <w:style w:type="paragraph" w:customStyle="1" w:styleId="0D212087D5FD4E9C94D824C178C9D686">
    <w:name w:val="0D212087D5FD4E9C94D824C178C9D686"/>
  </w:style>
  <w:style w:type="paragraph" w:customStyle="1" w:styleId="71B13980C9EB415BA0DEECD8DDDA622A">
    <w:name w:val="71B13980C9EB415BA0DEECD8DDDA622A"/>
  </w:style>
  <w:style w:type="paragraph" w:customStyle="1" w:styleId="C937478B32B7485796515E46328FD735">
    <w:name w:val="C937478B32B7485796515E46328FD735"/>
  </w:style>
  <w:style w:type="paragraph" w:customStyle="1" w:styleId="976F4E4047E04184B3FD5E3A6A1A5E6C">
    <w:name w:val="976F4E4047E04184B3FD5E3A6A1A5E6C"/>
  </w:style>
  <w:style w:type="paragraph" w:customStyle="1" w:styleId="E3E35642089444B4B5E38E0AD8E38F4A">
    <w:name w:val="E3E35642089444B4B5E38E0AD8E38F4A"/>
  </w:style>
  <w:style w:type="paragraph" w:customStyle="1" w:styleId="073EC39AAC814063B5103B3A8DC04753">
    <w:name w:val="073EC39AAC814063B5103B3A8DC04753"/>
  </w:style>
  <w:style w:type="paragraph" w:customStyle="1" w:styleId="306E5E68F981419687ED957CA50E674F">
    <w:name w:val="306E5E68F981419687ED957CA50E674F"/>
  </w:style>
  <w:style w:type="paragraph" w:customStyle="1" w:styleId="31E1F322F6724DC79CE19F38BB55CFA6">
    <w:name w:val="31E1F322F6724DC79CE19F38BB55CFA6"/>
  </w:style>
  <w:style w:type="paragraph" w:customStyle="1" w:styleId="12D03423EB0D419885636318110C437D">
    <w:name w:val="12D03423EB0D419885636318110C437D"/>
  </w:style>
  <w:style w:type="paragraph" w:customStyle="1" w:styleId="0872C8BDAD494F09B75829ACEA630F26">
    <w:name w:val="0872C8BDAD494F09B75829ACEA630F26"/>
  </w:style>
  <w:style w:type="paragraph" w:customStyle="1" w:styleId="CA1B9A1E7DC040009523836BD2110786">
    <w:name w:val="CA1B9A1E7DC040009523836BD2110786"/>
  </w:style>
  <w:style w:type="paragraph" w:customStyle="1" w:styleId="84F2FAA0541843989940762C79AF05FE">
    <w:name w:val="84F2FAA0541843989940762C79AF05FE"/>
  </w:style>
  <w:style w:type="paragraph" w:customStyle="1" w:styleId="1A7E0A2A54214972A2742AF96300B735">
    <w:name w:val="1A7E0A2A54214972A2742AF96300B735"/>
  </w:style>
  <w:style w:type="paragraph" w:customStyle="1" w:styleId="88E0CE1EEDED4B848FD437A37803687F">
    <w:name w:val="88E0CE1EEDED4B848FD437A37803687F"/>
  </w:style>
  <w:style w:type="paragraph" w:customStyle="1" w:styleId="48497D848EB94EAE8111E35EBD1B9DD7">
    <w:name w:val="48497D848EB94EAE8111E35EBD1B9DD7"/>
  </w:style>
  <w:style w:type="paragraph" w:customStyle="1" w:styleId="3623F4421A8F41F0BECB179FDCECD9B6">
    <w:name w:val="3623F4421A8F41F0BECB179FDCECD9B6"/>
  </w:style>
  <w:style w:type="paragraph" w:customStyle="1" w:styleId="F38CEA11082B4F659E6C5CBBBAE688A1">
    <w:name w:val="F38CEA11082B4F659E6C5CBBBAE688A1"/>
  </w:style>
  <w:style w:type="paragraph" w:customStyle="1" w:styleId="64188722E28249429105242B760CAE2F">
    <w:name w:val="64188722E28249429105242B760CAE2F"/>
  </w:style>
  <w:style w:type="paragraph" w:customStyle="1" w:styleId="FA6C702E85624F79AB98BA43B27B8334">
    <w:name w:val="FA6C702E85624F79AB98BA43B27B8334"/>
  </w:style>
  <w:style w:type="paragraph" w:customStyle="1" w:styleId="35FCD8CBFF914B6181A7473F70B9A2E4">
    <w:name w:val="35FCD8CBFF914B6181A7473F70B9A2E4"/>
  </w:style>
  <w:style w:type="paragraph" w:customStyle="1" w:styleId="7AEEF8BC149D4B8383FBC0DDEB10E807">
    <w:name w:val="7AEEF8BC149D4B8383FBC0DDEB10E807"/>
  </w:style>
  <w:style w:type="paragraph" w:customStyle="1" w:styleId="00D89B9B486B429AA359F2A470DAC2D5">
    <w:name w:val="00D89B9B486B429AA359F2A470DAC2D5"/>
  </w:style>
  <w:style w:type="paragraph" w:customStyle="1" w:styleId="20728DAAC21C44AD897040A563266198">
    <w:name w:val="20728DAAC21C44AD897040A563266198"/>
  </w:style>
  <w:style w:type="paragraph" w:customStyle="1" w:styleId="43067D20248E4D56B2C0841BDE229E2B">
    <w:name w:val="43067D20248E4D56B2C0841BDE229E2B"/>
  </w:style>
  <w:style w:type="paragraph" w:customStyle="1" w:styleId="AB55AD02DC104022972D1E02297169F4">
    <w:name w:val="AB55AD02DC104022972D1E02297169F4"/>
  </w:style>
  <w:style w:type="paragraph" w:customStyle="1" w:styleId="83179D47B58845A5944884F03CE6DA20">
    <w:name w:val="83179D47B58845A5944884F03CE6DA20"/>
  </w:style>
  <w:style w:type="paragraph" w:customStyle="1" w:styleId="80C037969B8C40B7BACCB2B42B3168E3">
    <w:name w:val="80C037969B8C40B7BACCB2B42B3168E3"/>
  </w:style>
  <w:style w:type="paragraph" w:customStyle="1" w:styleId="01D3E0B6A0F941DF8CF4660EC42181FD">
    <w:name w:val="01D3E0B6A0F941DF8CF4660EC42181FD"/>
  </w:style>
  <w:style w:type="paragraph" w:customStyle="1" w:styleId="C590C10793CD428D8A6765A9AC21D35F">
    <w:name w:val="C590C10793CD428D8A6765A9AC21D35F"/>
    <w:rsid w:val="0027379C"/>
  </w:style>
  <w:style w:type="paragraph" w:customStyle="1" w:styleId="97F491E5D08548799FEB79C3CEF40CAA">
    <w:name w:val="97F491E5D08548799FEB79C3CEF40CAA"/>
    <w:rsid w:val="0027379C"/>
  </w:style>
  <w:style w:type="paragraph" w:customStyle="1" w:styleId="0D3A9676E3A949B995E93A056AD6D49C">
    <w:name w:val="0D3A9676E3A949B995E93A056AD6D49C"/>
    <w:rsid w:val="0027379C"/>
  </w:style>
  <w:style w:type="paragraph" w:customStyle="1" w:styleId="2441E12C060F4EC6AAF611B8FBB9DA81">
    <w:name w:val="2441E12C060F4EC6AAF611B8FBB9DA81"/>
    <w:rsid w:val="0027379C"/>
  </w:style>
  <w:style w:type="paragraph" w:customStyle="1" w:styleId="8856E4122F8B463EA34EACA2F454150D">
    <w:name w:val="8856E4122F8B463EA34EACA2F454150D"/>
    <w:rsid w:val="0027379C"/>
  </w:style>
  <w:style w:type="paragraph" w:customStyle="1" w:styleId="FF3EA9EF52594081BBBFD1F141CF0217">
    <w:name w:val="FF3EA9EF52594081BBBFD1F141CF0217"/>
    <w:rsid w:val="0027379C"/>
  </w:style>
  <w:style w:type="paragraph" w:customStyle="1" w:styleId="DA9AAA7666374968A97CCE35D56BDDCA">
    <w:name w:val="DA9AAA7666374968A97CCE35D56BDDCA"/>
    <w:rsid w:val="0027379C"/>
  </w:style>
  <w:style w:type="paragraph" w:customStyle="1" w:styleId="46CEC8B1EA05436DA2B35B771EF645F5">
    <w:name w:val="46CEC8B1EA05436DA2B35B771EF645F5"/>
    <w:rsid w:val="00721CC5"/>
    <w:rPr>
      <w:lang w:val="en-GB" w:eastAsia="en-GB"/>
    </w:rPr>
  </w:style>
  <w:style w:type="paragraph" w:customStyle="1" w:styleId="C8F62D6FF2324549B82080F81B32CE65">
    <w:name w:val="C8F62D6FF2324549B82080F81B32CE65"/>
    <w:rsid w:val="00721CC5"/>
    <w:rPr>
      <w:lang w:val="en-GB" w:eastAsia="en-GB"/>
    </w:rPr>
  </w:style>
  <w:style w:type="paragraph" w:customStyle="1" w:styleId="978606A88B5E4692A18E0CBB24016E4A">
    <w:name w:val="978606A88B5E4692A18E0CBB24016E4A"/>
    <w:rsid w:val="00B65C91"/>
    <w:rPr>
      <w:lang w:val="en-GB" w:eastAsia="en-GB"/>
    </w:rPr>
  </w:style>
  <w:style w:type="paragraph" w:customStyle="1" w:styleId="25DA53D1B5C548BE8BE4D82BF20CB0EB">
    <w:name w:val="25DA53D1B5C548BE8BE4D82BF20CB0EB"/>
    <w:rsid w:val="00B65C91"/>
    <w:rPr>
      <w:lang w:val="en-GB" w:eastAsia="en-GB"/>
    </w:rPr>
  </w:style>
  <w:style w:type="paragraph" w:customStyle="1" w:styleId="AAE9E6195DDC47E1B2775AED84DF463F">
    <w:name w:val="AAE9E6195DDC47E1B2775AED84DF463F"/>
    <w:rsid w:val="00B65C91"/>
    <w:rPr>
      <w:lang w:val="en-GB" w:eastAsia="en-GB"/>
    </w:rPr>
  </w:style>
  <w:style w:type="paragraph" w:customStyle="1" w:styleId="1F4C7271A5DD4FE0965B6C595AB54488">
    <w:name w:val="1F4C7271A5DD4FE0965B6C595AB54488"/>
    <w:rsid w:val="00B65C91"/>
    <w:rPr>
      <w:lang w:val="en-GB" w:eastAsia="en-GB"/>
    </w:rPr>
  </w:style>
  <w:style w:type="paragraph" w:customStyle="1" w:styleId="2931FC7559714E6BA0A9BFA8BA4F1EBA">
    <w:name w:val="2931FC7559714E6BA0A9BFA8BA4F1EBA"/>
    <w:rsid w:val="00B65C91"/>
    <w:rPr>
      <w:lang w:val="en-GB" w:eastAsia="en-GB"/>
    </w:rPr>
  </w:style>
  <w:style w:type="paragraph" w:customStyle="1" w:styleId="4A0D41E52AF542EB9BE334583BF00761">
    <w:name w:val="4A0D41E52AF542EB9BE334583BF00761"/>
    <w:rsid w:val="00B65C91"/>
    <w:rPr>
      <w:lang w:val="en-GB" w:eastAsia="en-GB"/>
    </w:rPr>
  </w:style>
  <w:style w:type="paragraph" w:customStyle="1" w:styleId="DA016DA372DC477BB376EFE448B60E07">
    <w:name w:val="DA016DA372DC477BB376EFE448B60E07"/>
    <w:rsid w:val="00B65C91"/>
    <w:rPr>
      <w:lang w:val="en-GB" w:eastAsia="en-GB"/>
    </w:rPr>
  </w:style>
  <w:style w:type="paragraph" w:customStyle="1" w:styleId="3757A39442E645DB9D912BDC36BA5451">
    <w:name w:val="3757A39442E645DB9D912BDC36BA5451"/>
    <w:rsid w:val="00B65C91"/>
    <w:rPr>
      <w:lang w:val="en-GB" w:eastAsia="en-GB"/>
    </w:rPr>
  </w:style>
  <w:style w:type="paragraph" w:customStyle="1" w:styleId="02A2499F26134FE797C2762D565AC373">
    <w:name w:val="02A2499F26134FE797C2762D565AC373"/>
    <w:rsid w:val="00B65C91"/>
    <w:rPr>
      <w:lang w:val="en-GB" w:eastAsia="en-GB"/>
    </w:rPr>
  </w:style>
  <w:style w:type="paragraph" w:customStyle="1" w:styleId="3420B9A5F5334193BC7F8386EB5C3275">
    <w:name w:val="3420B9A5F5334193BC7F8386EB5C3275"/>
    <w:rsid w:val="00B65C91"/>
    <w:rPr>
      <w:lang w:val="en-GB" w:eastAsia="en-GB"/>
    </w:rPr>
  </w:style>
  <w:style w:type="paragraph" w:customStyle="1" w:styleId="BDB6ED00D6E447B8BCCC688FC3A6C35A">
    <w:name w:val="BDB6ED00D6E447B8BCCC688FC3A6C35A"/>
    <w:rsid w:val="00B65C91"/>
    <w:rPr>
      <w:lang w:val="en-GB" w:eastAsia="en-GB"/>
    </w:rPr>
  </w:style>
  <w:style w:type="paragraph" w:customStyle="1" w:styleId="31D659ACC06E4AE4ACAB8F4EC6109B71">
    <w:name w:val="31D659ACC06E4AE4ACAB8F4EC6109B71"/>
    <w:rsid w:val="00B65C91"/>
    <w:rPr>
      <w:lang w:val="en-GB" w:eastAsia="en-GB"/>
    </w:rPr>
  </w:style>
  <w:style w:type="paragraph" w:customStyle="1" w:styleId="FA1618C5762A487FB80F58B2A8047825">
    <w:name w:val="FA1618C5762A487FB80F58B2A8047825"/>
    <w:rsid w:val="00B65C91"/>
    <w:rPr>
      <w:lang w:val="en-GB" w:eastAsia="en-GB"/>
    </w:rPr>
  </w:style>
  <w:style w:type="paragraph" w:customStyle="1" w:styleId="85E8E059834346EFBD9E80E6C25B0807">
    <w:name w:val="85E8E059834346EFBD9E80E6C25B0807"/>
    <w:rsid w:val="00B65C91"/>
    <w:rPr>
      <w:lang w:val="en-GB" w:eastAsia="en-GB"/>
    </w:rPr>
  </w:style>
  <w:style w:type="paragraph" w:customStyle="1" w:styleId="3EF343358AFD4EDA964E21FC4CEC5FA4">
    <w:name w:val="3EF343358AFD4EDA964E21FC4CEC5FA4"/>
    <w:rsid w:val="00B65C91"/>
    <w:rPr>
      <w:lang w:val="en-GB" w:eastAsia="en-GB"/>
    </w:rPr>
  </w:style>
  <w:style w:type="paragraph" w:customStyle="1" w:styleId="F146D593B0524F5488DD321BE9FD0D6D">
    <w:name w:val="F146D593B0524F5488DD321BE9FD0D6D"/>
    <w:rsid w:val="00B65C91"/>
    <w:rPr>
      <w:lang w:val="en-GB" w:eastAsia="en-GB"/>
    </w:rPr>
  </w:style>
  <w:style w:type="paragraph" w:customStyle="1" w:styleId="FF8ECDFDD9EC42D79712D182F74A6F8C">
    <w:name w:val="FF8ECDFDD9EC42D79712D182F74A6F8C"/>
    <w:rsid w:val="009879F9"/>
    <w:rPr>
      <w:lang w:val="en-GB" w:eastAsia="en-GB"/>
    </w:rPr>
  </w:style>
  <w:style w:type="paragraph" w:customStyle="1" w:styleId="7AED98B783EF42DF88728093E8B13577">
    <w:name w:val="7AED98B783EF42DF88728093E8B13577"/>
    <w:rsid w:val="009879F9"/>
    <w:rPr>
      <w:lang w:val="en-GB" w:eastAsia="en-GB"/>
    </w:rPr>
  </w:style>
  <w:style w:type="paragraph" w:customStyle="1" w:styleId="4FB3AA95CDA7497C967004ECEC53B39C">
    <w:name w:val="4FB3AA95CDA7497C967004ECEC53B39C"/>
    <w:rsid w:val="009879F9"/>
    <w:rPr>
      <w:lang w:val="en-GB" w:eastAsia="en-GB"/>
    </w:rPr>
  </w:style>
  <w:style w:type="paragraph" w:customStyle="1" w:styleId="27FC5C410ACE4B148C685C119F41949B">
    <w:name w:val="27FC5C410ACE4B148C685C119F41949B"/>
    <w:rsid w:val="009879F9"/>
    <w:rPr>
      <w:lang w:val="en-GB" w:eastAsia="en-GB"/>
    </w:rPr>
  </w:style>
  <w:style w:type="paragraph" w:customStyle="1" w:styleId="1CF0DCB12BFB4E81AAA301F97BEBA3A6">
    <w:name w:val="1CF0DCB12BFB4E81AAA301F97BEBA3A6"/>
    <w:rsid w:val="009879F9"/>
    <w:rPr>
      <w:lang w:val="en-GB" w:eastAsia="en-GB"/>
    </w:rPr>
  </w:style>
  <w:style w:type="paragraph" w:customStyle="1" w:styleId="0FEAEAD05C23427C9A664306FD0D7534">
    <w:name w:val="0FEAEAD05C23427C9A664306FD0D7534"/>
    <w:rsid w:val="009879F9"/>
    <w:rPr>
      <w:lang w:val="en-GB" w:eastAsia="en-GB"/>
    </w:rPr>
  </w:style>
  <w:style w:type="paragraph" w:customStyle="1" w:styleId="ACB2E48F96F145F68EF94157C8AD6552">
    <w:name w:val="ACB2E48F96F145F68EF94157C8AD6552"/>
    <w:rsid w:val="009879F9"/>
    <w:rPr>
      <w:lang w:val="en-GB" w:eastAsia="en-GB"/>
    </w:rPr>
  </w:style>
  <w:style w:type="paragraph" w:customStyle="1" w:styleId="FB9988E597AF4A628B2EC704FB7710B4">
    <w:name w:val="FB9988E597AF4A628B2EC704FB7710B4"/>
    <w:rsid w:val="009879F9"/>
    <w:rPr>
      <w:lang w:val="en-GB" w:eastAsia="en-GB"/>
    </w:rPr>
  </w:style>
  <w:style w:type="paragraph" w:customStyle="1" w:styleId="C703302B79BA46AD9EBA0555382BE36E">
    <w:name w:val="C703302B79BA46AD9EBA0555382BE36E"/>
    <w:rsid w:val="009879F9"/>
    <w:rPr>
      <w:lang w:val="en-GB" w:eastAsia="en-GB"/>
    </w:rPr>
  </w:style>
  <w:style w:type="paragraph" w:customStyle="1" w:styleId="E4D7C2D203CE40469B12196A4E00B847">
    <w:name w:val="E4D7C2D203CE40469B12196A4E00B847"/>
    <w:rsid w:val="009879F9"/>
    <w:rPr>
      <w:lang w:val="en-GB" w:eastAsia="en-GB"/>
    </w:rPr>
  </w:style>
  <w:style w:type="paragraph" w:customStyle="1" w:styleId="6A062B955C4847C8904202140A03D54D">
    <w:name w:val="6A062B955C4847C8904202140A03D54D"/>
    <w:rsid w:val="009879F9"/>
    <w:rPr>
      <w:lang w:val="en-GB" w:eastAsia="en-GB"/>
    </w:rPr>
  </w:style>
  <w:style w:type="paragraph" w:customStyle="1" w:styleId="AFD2474C718B406B9ED8EDAC1C0C5AD0">
    <w:name w:val="AFD2474C718B406B9ED8EDAC1C0C5AD0"/>
    <w:rsid w:val="009879F9"/>
    <w:rPr>
      <w:lang w:val="en-GB" w:eastAsia="en-GB"/>
    </w:rPr>
  </w:style>
  <w:style w:type="paragraph" w:customStyle="1" w:styleId="68482386DD5D4ADF9E406559EE7F025B">
    <w:name w:val="68482386DD5D4ADF9E406559EE7F025B"/>
    <w:rsid w:val="009879F9"/>
    <w:rPr>
      <w:lang w:val="en-GB" w:eastAsia="en-GB"/>
    </w:rPr>
  </w:style>
  <w:style w:type="paragraph" w:customStyle="1" w:styleId="EA032A338EE941CF8D6DCD493E798A01">
    <w:name w:val="EA032A338EE941CF8D6DCD493E798A01"/>
    <w:rsid w:val="009879F9"/>
    <w:rPr>
      <w:lang w:val="en-GB" w:eastAsia="en-GB"/>
    </w:rPr>
  </w:style>
  <w:style w:type="paragraph" w:customStyle="1" w:styleId="A016C3557A2F7C4290F0520DF4A990BD">
    <w:name w:val="A016C3557A2F7C4290F0520DF4A990BD"/>
    <w:rsid w:val="006A7D2C"/>
    <w:rPr>
      <w:lang w:eastAsia="en-US"/>
    </w:rPr>
  </w:style>
  <w:style w:type="paragraph" w:customStyle="1" w:styleId="1FCFDA9A70DE3A4B824AAE2C34534420">
    <w:name w:val="1FCFDA9A70DE3A4B824AAE2C34534420"/>
    <w:rsid w:val="006A7D2C"/>
    <w:rPr>
      <w:lang w:eastAsia="en-US"/>
    </w:rPr>
  </w:style>
  <w:style w:type="paragraph" w:customStyle="1" w:styleId="61A0EF62CD7F2648B1E42692B7DE2B27">
    <w:name w:val="61A0EF62CD7F2648B1E42692B7DE2B27"/>
    <w:rsid w:val="006A7D2C"/>
    <w:rPr>
      <w:lang w:eastAsia="en-US"/>
    </w:rPr>
  </w:style>
  <w:style w:type="paragraph" w:customStyle="1" w:styleId="C40995473230EC419EF1EFFE7C005A6F">
    <w:name w:val="C40995473230EC419EF1EFFE7C005A6F"/>
    <w:rsid w:val="006A7D2C"/>
    <w:rPr>
      <w:lang w:eastAsia="en-US"/>
    </w:rPr>
  </w:style>
  <w:style w:type="paragraph" w:customStyle="1" w:styleId="D8E404F700E1BB45956BA51F79003403">
    <w:name w:val="D8E404F700E1BB45956BA51F79003403"/>
    <w:rsid w:val="006A7D2C"/>
    <w:rPr>
      <w:lang w:eastAsia="en-US"/>
    </w:rPr>
  </w:style>
  <w:style w:type="paragraph" w:customStyle="1" w:styleId="CC8CA050E1861E49B38B42743C86692C">
    <w:name w:val="CC8CA050E1861E49B38B42743C86692C"/>
    <w:rsid w:val="006A7D2C"/>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+353 85 – 824 1413</CompanyAddress>
  <CompanyPhone/>
  <CompanyFax/>
  <CompanyEmail>aaronmulvaney@gmail.com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89A46-2337-D744-A7E0-84B2A9806F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Polished%20resume,%20designed%20by%20MOO.dotx</Template>
  <TotalTime>6</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Rw</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21 Rowlagh crescent, clondalkin
26th January 1996</dc:subject>
  <dc:creator>Aaron Mulvaney</dc:creator>
  <cp:keywords/>
  <dc:description/>
  <cp:lastModifiedBy>Aaron Mulvaney</cp:lastModifiedBy>
  <cp:revision>6</cp:revision>
  <dcterms:created xsi:type="dcterms:W3CDTF">2018-08-03T16:37:00Z</dcterms:created>
  <dcterms:modified xsi:type="dcterms:W3CDTF">2018-08-03T16:56:00Z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